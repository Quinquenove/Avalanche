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863D" w14:textId="77777777" w:rsidR="008F38E2" w:rsidRPr="00DB76F9" w:rsidRDefault="003672E6" w:rsidP="00DB76F9">
      <w:pPr>
        <w:pStyle w:val="Schule"/>
        <w:spacing w:after="120"/>
        <w:jc w:val="both"/>
        <w:rPr>
          <w:b/>
        </w:rPr>
      </w:pPr>
      <w:r>
        <w:rPr>
          <w:b/>
        </w:rPr>
        <w:t>Snowboarder</w:t>
      </w:r>
    </w:p>
    <w:p w14:paraId="2C43C0C1" w14:textId="77777777" w:rsidR="003672E6" w:rsidRDefault="00CA576E" w:rsidP="003672E6">
      <w:pPr>
        <w:pStyle w:val="Schule"/>
        <w:spacing w:after="120"/>
        <w:jc w:val="both"/>
      </w:pPr>
      <w:r>
        <w:rPr>
          <w:noProof/>
        </w:rPr>
        <w:drawing>
          <wp:anchor distT="0" distB="180340" distL="180340" distR="0" simplePos="0" relativeHeight="251657728" behindDoc="0" locked="0" layoutInCell="1" allowOverlap="1" wp14:anchorId="063E966D" wp14:editId="2A1D905E">
            <wp:simplePos x="0" y="0"/>
            <wp:positionH relativeFrom="column">
              <wp:align>right</wp:align>
            </wp:positionH>
            <wp:positionV relativeFrom="paragraph">
              <wp:posOffset>6985</wp:posOffset>
            </wp:positionV>
            <wp:extent cx="1759585" cy="1706880"/>
            <wp:effectExtent l="0" t="0" r="0" b="7620"/>
            <wp:wrapSquare wrapText="bothSides"/>
            <wp:docPr id="2" name="Bild 2" descr="Snow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owboa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2E6">
        <w:t xml:space="preserve">Du hast den Auftrag bekommen, für die International </w:t>
      </w:r>
      <w:proofErr w:type="spellStart"/>
      <w:r w:rsidR="003672E6">
        <w:t>Snowboarding</w:t>
      </w:r>
      <w:proofErr w:type="spellEnd"/>
      <w:r w:rsidR="003672E6">
        <w:t xml:space="preserve"> Community (ISC) </w:t>
      </w:r>
      <w:r w:rsidR="004B6D06">
        <w:t>ein Programm zur Verwaltung aller Wettkämpfe</w:t>
      </w:r>
      <w:r w:rsidR="003672E6">
        <w:t xml:space="preserve"> zu erstellen. Nach langwierigen Gesprächen und zahlreichen Après-Ski-Veranstaltungen ist es dir gelungen, die Daten zu identifizieren, die für die </w:t>
      </w:r>
      <w:r w:rsidR="004B6D06">
        <w:t>ISC wichtig sind:</w:t>
      </w:r>
    </w:p>
    <w:p w14:paraId="3E4689D9" w14:textId="77777777" w:rsidR="009C3A8B" w:rsidRDefault="003672E6" w:rsidP="003672E6">
      <w:pPr>
        <w:pStyle w:val="Schule"/>
        <w:spacing w:after="120"/>
        <w:jc w:val="both"/>
      </w:pPr>
      <w:r w:rsidRPr="003672E6">
        <w:t>Snowboarder haben</w:t>
      </w:r>
      <w:r>
        <w:t xml:space="preserve"> </w:t>
      </w:r>
      <w:r w:rsidRPr="003672E6">
        <w:t>einen N</w:t>
      </w:r>
      <w:r w:rsidR="00B4740B">
        <w:t>achn</w:t>
      </w:r>
      <w:r w:rsidRPr="003672E6">
        <w:t>amen, einen Vornamen</w:t>
      </w:r>
      <w:r w:rsidR="004B6D06">
        <w:t>, einen Künstlernamen</w:t>
      </w:r>
      <w:r w:rsidRPr="003672E6">
        <w:t xml:space="preserve"> und</w:t>
      </w:r>
      <w:r w:rsidR="004B6D06">
        <w:t xml:space="preserve"> auch</w:t>
      </w:r>
      <w:r w:rsidRPr="003672E6">
        <w:t xml:space="preserve"> einen Geburtstag. Jedem ist eine eindeutige</w:t>
      </w:r>
      <w:r>
        <w:t xml:space="preserve"> </w:t>
      </w:r>
      <w:r w:rsidR="004B6D06">
        <w:t>Mitglieder</w:t>
      </w:r>
      <w:r w:rsidR="004B6D06">
        <w:softHyphen/>
        <w:t>nummer</w:t>
      </w:r>
      <w:r w:rsidRPr="003672E6">
        <w:t xml:space="preserve"> zugeordnet. </w:t>
      </w:r>
    </w:p>
    <w:p w14:paraId="33232C97" w14:textId="77777777" w:rsidR="00916256" w:rsidRDefault="003672E6" w:rsidP="003672E6">
      <w:pPr>
        <w:pStyle w:val="Schule"/>
        <w:spacing w:after="120"/>
        <w:jc w:val="both"/>
      </w:pPr>
      <w:r w:rsidRPr="003672E6">
        <w:t>Zus</w:t>
      </w:r>
      <w:r>
        <w:t>ä</w:t>
      </w:r>
      <w:r w:rsidRPr="003672E6">
        <w:t>tzlich soll f</w:t>
      </w:r>
      <w:r>
        <w:t>ü</w:t>
      </w:r>
      <w:r w:rsidRPr="003672E6">
        <w:t>r jeden</w:t>
      </w:r>
      <w:r w:rsidR="009C3A8B">
        <w:t xml:space="preserve"> Snowboarder</w:t>
      </w:r>
      <w:r w:rsidRPr="003672E6">
        <w:t xml:space="preserve"> der "Haus-Berg"</w:t>
      </w:r>
      <w:r>
        <w:t xml:space="preserve"> </w:t>
      </w:r>
      <w:r w:rsidR="004B6D06">
        <w:t>abrufbar sein</w:t>
      </w:r>
      <w:r w:rsidRPr="003672E6">
        <w:t xml:space="preserve">. </w:t>
      </w:r>
      <w:r w:rsidR="009C3A8B">
        <w:t>Dieser liegt in einem Gebirge und</w:t>
      </w:r>
      <w:r w:rsidR="00326C41">
        <w:t xml:space="preserve"> hat</w:t>
      </w:r>
      <w:r w:rsidR="009C3A8B">
        <w:t xml:space="preserve"> eine von der ISC vergebene Schwierig</w:t>
      </w:r>
      <w:r w:rsidR="009C3A8B">
        <w:softHyphen/>
        <w:t>keitsstufe.</w:t>
      </w:r>
    </w:p>
    <w:p w14:paraId="67725FC4" w14:textId="77777777" w:rsidR="004B6D06" w:rsidRDefault="003672E6" w:rsidP="003672E6">
      <w:pPr>
        <w:pStyle w:val="Schule"/>
        <w:spacing w:after="120"/>
        <w:jc w:val="both"/>
      </w:pPr>
      <w:r w:rsidRPr="003672E6">
        <w:t xml:space="preserve">Unter den Snowboardern gibt es </w:t>
      </w:r>
      <w:r>
        <w:t>Profis</w:t>
      </w:r>
      <w:r w:rsidRPr="003672E6">
        <w:t>. Diese haben eine eigene Lizenznummer</w:t>
      </w:r>
      <w:r w:rsidR="004B6D06">
        <w:t xml:space="preserve">, </w:t>
      </w:r>
      <w:r w:rsidRPr="003672E6">
        <w:t>Weltcup-Punkte und ihr</w:t>
      </w:r>
      <w:r w:rsidR="004B6D06">
        <w:t>en</w:t>
      </w:r>
      <w:r w:rsidRPr="003672E6">
        <w:t xml:space="preserve"> "Best-Trick".</w:t>
      </w:r>
      <w:r w:rsidR="004B6D06">
        <w:t xml:space="preserve"> Zudem haben sie </w:t>
      </w:r>
      <w:r w:rsidR="003E5DF3">
        <w:t xml:space="preserve">mindestens einen </w:t>
      </w:r>
      <w:r w:rsidRPr="003672E6">
        <w:t>Sponsor</w:t>
      </w:r>
      <w:r w:rsidR="004B6D06">
        <w:t>, von de</w:t>
      </w:r>
      <w:r w:rsidR="003E5DF3">
        <w:t>m</w:t>
      </w:r>
      <w:r w:rsidR="004B6D06">
        <w:t xml:space="preserve"> sie mit </w:t>
      </w:r>
      <w:r w:rsidR="003E5DF3">
        <w:t>einem bestimmten</w:t>
      </w:r>
      <w:r w:rsidR="004B6D06">
        <w:t xml:space="preserve"> Betr</w:t>
      </w:r>
      <w:r w:rsidR="003E5DF3">
        <w:t>a</w:t>
      </w:r>
      <w:r w:rsidR="004B6D06">
        <w:t>g finanziert werden</w:t>
      </w:r>
      <w:r w:rsidRPr="003672E6">
        <w:t xml:space="preserve">. </w:t>
      </w:r>
    </w:p>
    <w:p w14:paraId="29D0C3E9" w14:textId="10B865E1" w:rsidR="00DB76F9" w:rsidRDefault="003672E6" w:rsidP="003672E6">
      <w:pPr>
        <w:pStyle w:val="Schule"/>
        <w:spacing w:after="120"/>
        <w:jc w:val="both"/>
      </w:pPr>
      <w:r w:rsidRPr="003672E6">
        <w:t>Die Sponsoren</w:t>
      </w:r>
      <w:r w:rsidR="00B27936">
        <w:t>, von denen lediglich der Name</w:t>
      </w:r>
      <w:r w:rsidR="00080E86">
        <w:t xml:space="preserve"> und ihre Sponsoringverträge</w:t>
      </w:r>
      <w:r w:rsidR="00B27936">
        <w:t xml:space="preserve"> bekannt </w:t>
      </w:r>
      <w:r w:rsidR="00080E86">
        <w:t>sind</w:t>
      </w:r>
      <w:r w:rsidR="00B27936">
        <w:t>,</w:t>
      </w:r>
      <w:r w:rsidRPr="003672E6">
        <w:t xml:space="preserve"> sind gleichzeitig auch die Veranstalter der</w:t>
      </w:r>
      <w:r>
        <w:t xml:space="preserve"> </w:t>
      </w:r>
      <w:r w:rsidRPr="003672E6">
        <w:t>Wettk</w:t>
      </w:r>
      <w:r>
        <w:t>ä</w:t>
      </w:r>
      <w:r w:rsidRPr="003672E6">
        <w:t xml:space="preserve">mpfe. Dabei wird jeder Wettkampf von </w:t>
      </w:r>
      <w:r w:rsidR="00080E86">
        <w:t>lediglich</w:t>
      </w:r>
      <w:r w:rsidRPr="003672E6">
        <w:t xml:space="preserve"> einem Sponsor</w:t>
      </w:r>
      <w:r w:rsidR="00080E86">
        <w:t xml:space="preserve"> an einem bestimmten Berg</w:t>
      </w:r>
      <w:r w:rsidRPr="003672E6">
        <w:t xml:space="preserve"> ausgetragen.</w:t>
      </w:r>
      <w:r>
        <w:t xml:space="preserve"> </w:t>
      </w:r>
      <w:r w:rsidRPr="003672E6">
        <w:t>Wettk</w:t>
      </w:r>
      <w:r>
        <w:t>ä</w:t>
      </w:r>
      <w:r w:rsidRPr="003672E6">
        <w:t>mpfe werden mit dem Namen und</w:t>
      </w:r>
      <w:r>
        <w:t xml:space="preserve"> dem Veranstaltungsjahr identifi</w:t>
      </w:r>
      <w:r w:rsidRPr="003672E6">
        <w:t xml:space="preserve">ziert. </w:t>
      </w:r>
      <w:r w:rsidR="004B6D06">
        <w:t>Bei jedem Wettkampf werden Preisgelder in unterschiedlicher Gesamthöhe ausgeschüttet.</w:t>
      </w:r>
    </w:p>
    <w:p w14:paraId="48F89617" w14:textId="77777777" w:rsidR="003672E6" w:rsidRDefault="003672E6" w:rsidP="003672E6">
      <w:pPr>
        <w:pStyle w:val="Schule"/>
        <w:spacing w:after="120"/>
        <w:jc w:val="both"/>
      </w:pPr>
    </w:p>
    <w:p w14:paraId="1587651C" w14:textId="0D2922E3" w:rsidR="003672E6" w:rsidRPr="00DB76F9" w:rsidRDefault="003672E6" w:rsidP="00F542BB">
      <w:pPr>
        <w:pStyle w:val="Schule"/>
        <w:spacing w:after="120"/>
        <w:jc w:val="both"/>
      </w:pPr>
    </w:p>
    <w:sectPr w:rsidR="003672E6" w:rsidRPr="00DB76F9" w:rsidSect="00163FE1">
      <w:headerReference w:type="default" r:id="rId8"/>
      <w:footerReference w:type="default" r:id="rId9"/>
      <w:pgSz w:w="11906" w:h="16838"/>
      <w:pgMar w:top="179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C08CC" w14:textId="77777777" w:rsidR="00003784" w:rsidRDefault="00003784" w:rsidP="00C31B10">
      <w:pPr>
        <w:pStyle w:val="Kopfzeile"/>
      </w:pPr>
      <w:r>
        <w:separator/>
      </w:r>
    </w:p>
  </w:endnote>
  <w:endnote w:type="continuationSeparator" w:id="0">
    <w:p w14:paraId="540175AF" w14:textId="77777777" w:rsidR="00003784" w:rsidRDefault="00003784" w:rsidP="00C31B10">
      <w:pPr>
        <w:pStyle w:val="Kopfzei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F3079" w14:textId="77777777" w:rsidR="00E97B6C" w:rsidRDefault="00E97B6C">
    <w:pPr>
      <w:pStyle w:val="Fuzeile"/>
    </w:pPr>
    <w:r>
      <w:tab/>
    </w: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A576E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>/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CA576E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2F1AA" w14:textId="77777777" w:rsidR="00003784" w:rsidRDefault="00003784" w:rsidP="00C31B10">
      <w:pPr>
        <w:pStyle w:val="Kopfzeile"/>
      </w:pPr>
      <w:r>
        <w:separator/>
      </w:r>
    </w:p>
  </w:footnote>
  <w:footnote w:type="continuationSeparator" w:id="0">
    <w:p w14:paraId="4BB130C9" w14:textId="77777777" w:rsidR="00003784" w:rsidRDefault="00003784" w:rsidP="00C31B10">
      <w:pPr>
        <w:pStyle w:val="Kopfzei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348"/>
      <w:gridCol w:w="2793"/>
      <w:gridCol w:w="3071"/>
    </w:tblGrid>
    <w:tr w:rsidR="00E97B6C" w14:paraId="6CE91F17" w14:textId="77777777" w:rsidTr="007A696F">
      <w:tc>
        <w:tcPr>
          <w:tcW w:w="3348" w:type="dxa"/>
          <w:shd w:val="clear" w:color="auto" w:fill="auto"/>
        </w:tcPr>
        <w:p w14:paraId="66DCF583" w14:textId="77777777" w:rsidR="00E97B6C" w:rsidRDefault="00E97B6C" w:rsidP="00C31B10">
          <w:pPr>
            <w:pStyle w:val="Kopfzeile"/>
          </w:pPr>
          <w:r>
            <w:t>Fach: Anwendungsentwicklung</w:t>
          </w:r>
        </w:p>
      </w:tc>
      <w:tc>
        <w:tcPr>
          <w:tcW w:w="2793" w:type="dxa"/>
          <w:vMerge w:val="restart"/>
          <w:shd w:val="clear" w:color="auto" w:fill="auto"/>
          <w:vAlign w:val="center"/>
        </w:tcPr>
        <w:p w14:paraId="45C388DE" w14:textId="77777777" w:rsidR="00E97B6C" w:rsidRPr="007A696F" w:rsidRDefault="00E97B6C" w:rsidP="007A696F">
          <w:pPr>
            <w:pStyle w:val="Kopfzeile"/>
            <w:jc w:val="center"/>
            <w:rPr>
              <w:rFonts w:ascii="Comic Sans MS" w:hAnsi="Comic Sans MS"/>
              <w:b/>
              <w:sz w:val="28"/>
              <w:szCs w:val="28"/>
            </w:rPr>
          </w:pPr>
          <w:r w:rsidRPr="007A696F">
            <w:rPr>
              <w:rFonts w:ascii="Comic Sans MS" w:hAnsi="Comic Sans MS"/>
              <w:b/>
              <w:sz w:val="28"/>
              <w:szCs w:val="28"/>
            </w:rPr>
            <w:t>Arbeitsblatt</w:t>
          </w:r>
        </w:p>
      </w:tc>
      <w:tc>
        <w:tcPr>
          <w:tcW w:w="3071" w:type="dxa"/>
          <w:shd w:val="clear" w:color="auto" w:fill="auto"/>
        </w:tcPr>
        <w:p w14:paraId="79668429" w14:textId="77777777" w:rsidR="00E97B6C" w:rsidRDefault="00E97B6C" w:rsidP="00C31B10">
          <w:pPr>
            <w:pStyle w:val="Kopfzeile"/>
          </w:pPr>
          <w:r>
            <w:t>Klasse:</w:t>
          </w:r>
        </w:p>
      </w:tc>
    </w:tr>
    <w:tr w:rsidR="00E97B6C" w14:paraId="5F30E2B8" w14:textId="77777777" w:rsidTr="007A696F">
      <w:tc>
        <w:tcPr>
          <w:tcW w:w="3348" w:type="dxa"/>
          <w:shd w:val="clear" w:color="auto" w:fill="auto"/>
        </w:tcPr>
        <w:p w14:paraId="465A9B7C" w14:textId="77777777" w:rsidR="00E97B6C" w:rsidRDefault="00E97B6C" w:rsidP="00C31B10">
          <w:pPr>
            <w:pStyle w:val="Kopfzeile"/>
          </w:pPr>
          <w:r>
            <w:t xml:space="preserve">Thema: </w:t>
          </w:r>
          <w:r w:rsidR="001C0EFD">
            <w:t>Klassendiagramm</w:t>
          </w:r>
        </w:p>
      </w:tc>
      <w:tc>
        <w:tcPr>
          <w:tcW w:w="2793" w:type="dxa"/>
          <w:vMerge/>
          <w:shd w:val="clear" w:color="auto" w:fill="auto"/>
        </w:tcPr>
        <w:p w14:paraId="1D0BADB4" w14:textId="77777777" w:rsidR="00E97B6C" w:rsidRDefault="00E97B6C" w:rsidP="00C31B10">
          <w:pPr>
            <w:pStyle w:val="Kopfzeile"/>
          </w:pPr>
        </w:p>
      </w:tc>
      <w:tc>
        <w:tcPr>
          <w:tcW w:w="3071" w:type="dxa"/>
          <w:shd w:val="clear" w:color="auto" w:fill="auto"/>
        </w:tcPr>
        <w:p w14:paraId="64139B12" w14:textId="5D0922F8" w:rsidR="00E97B6C" w:rsidRDefault="001C0EFD" w:rsidP="00C31B10">
          <w:pPr>
            <w:pStyle w:val="Kopfzeile"/>
          </w:pPr>
          <w:r>
            <w:t>Fachlehrer</w:t>
          </w:r>
          <w:r w:rsidR="00E97B6C">
            <w:t>:</w:t>
          </w:r>
        </w:p>
      </w:tc>
    </w:tr>
  </w:tbl>
  <w:p w14:paraId="71769D3C" w14:textId="77777777" w:rsidR="00E97B6C" w:rsidRDefault="00E97B6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45DAB"/>
    <w:multiLevelType w:val="hybridMultilevel"/>
    <w:tmpl w:val="645A6A0E"/>
    <w:lvl w:ilvl="0" w:tplc="BEFA0C04">
      <w:start w:val="1"/>
      <w:numFmt w:val="bullet"/>
      <w:pStyle w:val="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231D6"/>
    <w:multiLevelType w:val="singleLevel"/>
    <w:tmpl w:val="59BAB5B4"/>
    <w:lvl w:ilvl="0">
      <w:start w:val="1"/>
      <w:numFmt w:val="bullet"/>
      <w:pStyle w:val="Tabelle-Aufzhlungoben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539B3603"/>
    <w:multiLevelType w:val="hybridMultilevel"/>
    <w:tmpl w:val="836A138A"/>
    <w:lvl w:ilvl="0" w:tplc="B402433E">
      <w:start w:val="1"/>
      <w:numFmt w:val="bullet"/>
      <w:lvlText w:val=""/>
      <w:lvlJc w:val="left"/>
      <w:pPr>
        <w:tabs>
          <w:tab w:val="num" w:pos="396"/>
        </w:tabs>
        <w:ind w:left="396" w:hanging="396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F0E29"/>
    <w:multiLevelType w:val="hybridMultilevel"/>
    <w:tmpl w:val="E206B852"/>
    <w:lvl w:ilvl="0" w:tplc="6E367054">
      <w:start w:val="1"/>
      <w:numFmt w:val="bullet"/>
      <w:pStyle w:val="Tabelle-Aufzhlung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36B18"/>
    <w:multiLevelType w:val="hybridMultilevel"/>
    <w:tmpl w:val="9A76125C"/>
    <w:lvl w:ilvl="0" w:tplc="B094A70A">
      <w:start w:val="1"/>
      <w:numFmt w:val="bullet"/>
      <w:lvlText w:val="✓"/>
      <w:lvlJc w:val="left"/>
      <w:pPr>
        <w:tabs>
          <w:tab w:val="num" w:pos="360"/>
        </w:tabs>
        <w:ind w:left="340" w:hanging="340"/>
      </w:pPr>
      <w:rPr>
        <w:rFonts w:ascii="MS Mincho" w:eastAsia="MS Mincho" w:hAnsi="Webdings" w:hint="eastAsia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77402"/>
    <w:multiLevelType w:val="hybridMultilevel"/>
    <w:tmpl w:val="612C4142"/>
    <w:lvl w:ilvl="0" w:tplc="EAAA0212">
      <w:start w:val="1"/>
      <w:numFmt w:val="bullet"/>
      <w:pStyle w:val="SchuleAufgabenaufzhlung"/>
      <w:lvlText w:val=""/>
      <w:lvlJc w:val="left"/>
      <w:pPr>
        <w:tabs>
          <w:tab w:val="num" w:pos="396"/>
        </w:tabs>
        <w:ind w:left="396" w:hanging="396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6" w15:restartNumberingAfterBreak="0">
    <w:nsid w:val="6B433355"/>
    <w:multiLevelType w:val="singleLevel"/>
    <w:tmpl w:val="583A3420"/>
    <w:lvl w:ilvl="0">
      <w:start w:val="1"/>
      <w:numFmt w:val="bullet"/>
      <w:pStyle w:val="Tabelle-Aufzhlungfett"/>
      <w:lvlText w:val="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7" w15:restartNumberingAfterBreak="0">
    <w:nsid w:val="71412DC9"/>
    <w:multiLevelType w:val="multilevel"/>
    <w:tmpl w:val="A880B7D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96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73"/>
        </w:tabs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33"/>
        </w:tabs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53"/>
        </w:tabs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13"/>
        </w:tabs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3"/>
        </w:tabs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53"/>
        </w:tabs>
        <w:ind w:left="4433" w:hanging="1440"/>
      </w:pPr>
      <w:rPr>
        <w:rFonts w:hint="default"/>
      </w:rPr>
    </w:lvl>
  </w:abstractNum>
  <w:abstractNum w:abstractNumId="8" w15:restartNumberingAfterBreak="0">
    <w:nsid w:val="72EA4A73"/>
    <w:multiLevelType w:val="hybridMultilevel"/>
    <w:tmpl w:val="8BB63F46"/>
    <w:lvl w:ilvl="0" w:tplc="E3A61B08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416EF"/>
    <w:multiLevelType w:val="hybridMultilevel"/>
    <w:tmpl w:val="E8047BD4"/>
    <w:lvl w:ilvl="0" w:tplc="D4BE2036">
      <w:start w:val="1"/>
      <w:numFmt w:val="bullet"/>
      <w:pStyle w:val="SchuleInhaltsaufzhlung"/>
      <w:lvlText w:val="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num w:numId="1" w16cid:durableId="899168282">
    <w:abstractNumId w:val="1"/>
  </w:num>
  <w:num w:numId="2" w16cid:durableId="2099053356">
    <w:abstractNumId w:val="6"/>
  </w:num>
  <w:num w:numId="3" w16cid:durableId="387456479">
    <w:abstractNumId w:val="1"/>
  </w:num>
  <w:num w:numId="4" w16cid:durableId="1741977312">
    <w:abstractNumId w:val="6"/>
  </w:num>
  <w:num w:numId="5" w16cid:durableId="1596982586">
    <w:abstractNumId w:val="6"/>
  </w:num>
  <w:num w:numId="6" w16cid:durableId="1116170216">
    <w:abstractNumId w:val="6"/>
  </w:num>
  <w:num w:numId="7" w16cid:durableId="1534461314">
    <w:abstractNumId w:val="6"/>
  </w:num>
  <w:num w:numId="8" w16cid:durableId="1957565282">
    <w:abstractNumId w:val="6"/>
  </w:num>
  <w:num w:numId="9" w16cid:durableId="876239998">
    <w:abstractNumId w:val="6"/>
  </w:num>
  <w:num w:numId="10" w16cid:durableId="385645464">
    <w:abstractNumId w:val="6"/>
  </w:num>
  <w:num w:numId="11" w16cid:durableId="1078093278">
    <w:abstractNumId w:val="6"/>
  </w:num>
  <w:num w:numId="12" w16cid:durableId="598945871">
    <w:abstractNumId w:val="6"/>
  </w:num>
  <w:num w:numId="13" w16cid:durableId="1081022548">
    <w:abstractNumId w:val="6"/>
  </w:num>
  <w:num w:numId="14" w16cid:durableId="1688632235">
    <w:abstractNumId w:val="6"/>
  </w:num>
  <w:num w:numId="15" w16cid:durableId="153953914">
    <w:abstractNumId w:val="0"/>
  </w:num>
  <w:num w:numId="16" w16cid:durableId="2120417699">
    <w:abstractNumId w:val="6"/>
  </w:num>
  <w:num w:numId="17" w16cid:durableId="179010323">
    <w:abstractNumId w:val="6"/>
  </w:num>
  <w:num w:numId="18" w16cid:durableId="1969553511">
    <w:abstractNumId w:val="6"/>
  </w:num>
  <w:num w:numId="19" w16cid:durableId="980882943">
    <w:abstractNumId w:val="6"/>
  </w:num>
  <w:num w:numId="20" w16cid:durableId="2012366731">
    <w:abstractNumId w:val="6"/>
  </w:num>
  <w:num w:numId="21" w16cid:durableId="2132555337">
    <w:abstractNumId w:val="6"/>
  </w:num>
  <w:num w:numId="22" w16cid:durableId="305940856">
    <w:abstractNumId w:val="6"/>
  </w:num>
  <w:num w:numId="23" w16cid:durableId="1377194313">
    <w:abstractNumId w:val="3"/>
  </w:num>
  <w:num w:numId="24" w16cid:durableId="470513857">
    <w:abstractNumId w:val="3"/>
  </w:num>
  <w:num w:numId="25" w16cid:durableId="1528103747">
    <w:abstractNumId w:val="6"/>
  </w:num>
  <w:num w:numId="26" w16cid:durableId="1396778668">
    <w:abstractNumId w:val="3"/>
  </w:num>
  <w:num w:numId="27" w16cid:durableId="1948846401">
    <w:abstractNumId w:val="3"/>
  </w:num>
  <w:num w:numId="28" w16cid:durableId="866599691">
    <w:abstractNumId w:val="6"/>
  </w:num>
  <w:num w:numId="29" w16cid:durableId="902716667">
    <w:abstractNumId w:val="6"/>
  </w:num>
  <w:num w:numId="30" w16cid:durableId="1061290089">
    <w:abstractNumId w:val="4"/>
  </w:num>
  <w:num w:numId="31" w16cid:durableId="1481845715">
    <w:abstractNumId w:val="4"/>
  </w:num>
  <w:num w:numId="32" w16cid:durableId="976452437">
    <w:abstractNumId w:val="4"/>
  </w:num>
  <w:num w:numId="33" w16cid:durableId="1778720965">
    <w:abstractNumId w:val="3"/>
  </w:num>
  <w:num w:numId="34" w16cid:durableId="1646813011">
    <w:abstractNumId w:val="7"/>
  </w:num>
  <w:num w:numId="35" w16cid:durableId="850951770">
    <w:abstractNumId w:val="7"/>
  </w:num>
  <w:num w:numId="36" w16cid:durableId="316955232">
    <w:abstractNumId w:val="7"/>
  </w:num>
  <w:num w:numId="37" w16cid:durableId="1270351388">
    <w:abstractNumId w:val="8"/>
  </w:num>
  <w:num w:numId="38" w16cid:durableId="1127889696">
    <w:abstractNumId w:val="5"/>
  </w:num>
  <w:num w:numId="39" w16cid:durableId="119156364">
    <w:abstractNumId w:val="9"/>
  </w:num>
  <w:num w:numId="40" w16cid:durableId="2054503480">
    <w:abstractNumId w:val="9"/>
  </w:num>
  <w:num w:numId="41" w16cid:durableId="2055423464">
    <w:abstractNumId w:val="9"/>
  </w:num>
  <w:num w:numId="42" w16cid:durableId="1417359284">
    <w:abstractNumId w:val="5"/>
  </w:num>
  <w:num w:numId="43" w16cid:durableId="1477187937">
    <w:abstractNumId w:val="9"/>
  </w:num>
  <w:num w:numId="44" w16cid:durableId="1752000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2E6"/>
    <w:rsid w:val="00003784"/>
    <w:rsid w:val="00080E86"/>
    <w:rsid w:val="000B04EF"/>
    <w:rsid w:val="00126F33"/>
    <w:rsid w:val="00163FE1"/>
    <w:rsid w:val="0019112A"/>
    <w:rsid w:val="001C0EFD"/>
    <w:rsid w:val="00210826"/>
    <w:rsid w:val="00233C7E"/>
    <w:rsid w:val="00297245"/>
    <w:rsid w:val="002F2E34"/>
    <w:rsid w:val="00317256"/>
    <w:rsid w:val="00326C41"/>
    <w:rsid w:val="00335DEE"/>
    <w:rsid w:val="003672E6"/>
    <w:rsid w:val="003E5DF3"/>
    <w:rsid w:val="004360D0"/>
    <w:rsid w:val="004B6D06"/>
    <w:rsid w:val="00523BD6"/>
    <w:rsid w:val="005A7E3C"/>
    <w:rsid w:val="006C1E22"/>
    <w:rsid w:val="006D420A"/>
    <w:rsid w:val="006E0301"/>
    <w:rsid w:val="007331BF"/>
    <w:rsid w:val="007A696F"/>
    <w:rsid w:val="008C3DFE"/>
    <w:rsid w:val="008F38E2"/>
    <w:rsid w:val="00916256"/>
    <w:rsid w:val="00916818"/>
    <w:rsid w:val="00925BAB"/>
    <w:rsid w:val="00943490"/>
    <w:rsid w:val="009C3A8B"/>
    <w:rsid w:val="00A339E0"/>
    <w:rsid w:val="00AF0198"/>
    <w:rsid w:val="00B27936"/>
    <w:rsid w:val="00B40B2E"/>
    <w:rsid w:val="00B4740B"/>
    <w:rsid w:val="00B56D43"/>
    <w:rsid w:val="00B71829"/>
    <w:rsid w:val="00B71FDA"/>
    <w:rsid w:val="00B75C86"/>
    <w:rsid w:val="00BE2C74"/>
    <w:rsid w:val="00BF4AB5"/>
    <w:rsid w:val="00C31B10"/>
    <w:rsid w:val="00CA576E"/>
    <w:rsid w:val="00D2298A"/>
    <w:rsid w:val="00D33919"/>
    <w:rsid w:val="00D33F02"/>
    <w:rsid w:val="00D57391"/>
    <w:rsid w:val="00D61815"/>
    <w:rsid w:val="00DB76F9"/>
    <w:rsid w:val="00E13C71"/>
    <w:rsid w:val="00E97B6C"/>
    <w:rsid w:val="00EC0ECC"/>
    <w:rsid w:val="00F23193"/>
    <w:rsid w:val="00F362BF"/>
    <w:rsid w:val="00F53094"/>
    <w:rsid w:val="00F542BB"/>
    <w:rsid w:val="00F7651E"/>
    <w:rsid w:val="00FC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49790B"/>
  <w15:docId w15:val="{BEBB02B1-65DB-AF42-950C-31A31C0F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autoRedefine/>
    <w:qFormat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rFonts w:ascii="Verdana" w:hAnsi="Verdana"/>
      <w:sz w:val="20"/>
    </w:rPr>
  </w:style>
  <w:style w:type="paragraph" w:styleId="Textkrper2">
    <w:name w:val="Body Text 2"/>
    <w:aliases w:val="Name"/>
    <w:basedOn w:val="Standard"/>
    <w:next w:val="Standard"/>
    <w:autoRedefine/>
    <w:rPr>
      <w:rFonts w:ascii="Verdana" w:hAnsi="Verdana"/>
      <w:b/>
      <w:sz w:val="48"/>
      <w:szCs w:val="20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rFonts w:ascii="Verdana" w:hAnsi="Verdana"/>
    </w:rPr>
  </w:style>
  <w:style w:type="paragraph" w:customStyle="1" w:styleId="Kopfzeile-Adresse">
    <w:name w:val="Kopfzeile - Adresse"/>
    <w:basedOn w:val="Standard"/>
    <w:autoRedefine/>
    <w:pPr>
      <w:tabs>
        <w:tab w:val="center" w:pos="4536"/>
        <w:tab w:val="right" w:pos="9072"/>
      </w:tabs>
      <w:jc w:val="right"/>
    </w:pPr>
    <w:rPr>
      <w:rFonts w:ascii="Verdana" w:hAnsi="Verdana"/>
      <w:color w:val="6E76A4"/>
      <w:sz w:val="20"/>
    </w:rPr>
  </w:style>
  <w:style w:type="paragraph" w:customStyle="1" w:styleId="Kopfzeile-Seite">
    <w:name w:val="Kopfzeile - Seite"/>
    <w:basedOn w:val="Standard"/>
    <w:autoRedefine/>
    <w:rPr>
      <w:b/>
    </w:rPr>
  </w:style>
  <w:style w:type="paragraph" w:customStyle="1" w:styleId="Kopfzeile-Text">
    <w:name w:val="Kopfzeile - Text"/>
    <w:basedOn w:val="Standard"/>
    <w:autoRedefine/>
    <w:rPr>
      <w:b/>
    </w:rPr>
  </w:style>
  <w:style w:type="paragraph" w:customStyle="1" w:styleId="Kopfzeile-Job">
    <w:name w:val="Kopfzeile - Job"/>
    <w:basedOn w:val="Kopfzeile-Text"/>
    <w:autoRedefine/>
    <w:pPr>
      <w:jc w:val="right"/>
    </w:pPr>
  </w:style>
  <w:style w:type="paragraph" w:customStyle="1" w:styleId="Text">
    <w:name w:val="Text"/>
    <w:basedOn w:val="Standard"/>
    <w:autoRedefine/>
    <w:pPr>
      <w:numPr>
        <w:numId w:val="15"/>
      </w:numPr>
    </w:pPr>
    <w:rPr>
      <w:rFonts w:ascii="Verdana" w:hAnsi="Verdana"/>
    </w:rPr>
  </w:style>
  <w:style w:type="paragraph" w:customStyle="1" w:styleId="Kopfzeile-Name">
    <w:name w:val="Kopfzeile - Name"/>
    <w:basedOn w:val="Standard"/>
    <w:next w:val="Standard"/>
    <w:autoRedefine/>
    <w:rPr>
      <w:rFonts w:ascii="Verdana" w:hAnsi="Verdana"/>
      <w:color w:val="6E76A4"/>
      <w:sz w:val="56"/>
      <w:szCs w:val="20"/>
    </w:rPr>
  </w:style>
  <w:style w:type="paragraph" w:customStyle="1" w:styleId="Tabelle-berschrift">
    <w:name w:val="Tabelle - Überschrift"/>
    <w:basedOn w:val="Standard"/>
    <w:next w:val="Standard"/>
    <w:autoRedefine/>
    <w:pPr>
      <w:shd w:val="clear" w:color="auto" w:fill="E6E6E6"/>
    </w:pPr>
    <w:rPr>
      <w:rFonts w:ascii="Verdana" w:hAnsi="Verdana"/>
      <w:b/>
      <w:spacing w:val="-10"/>
      <w:position w:val="7"/>
      <w:szCs w:val="20"/>
    </w:rPr>
  </w:style>
  <w:style w:type="paragraph" w:customStyle="1" w:styleId="Tabelle-Aufzhlungoben">
    <w:name w:val="Tabelle - Aufzählung oben"/>
    <w:basedOn w:val="Standard"/>
    <w:next w:val="Tabell-Aufzhlung"/>
    <w:autoRedefine/>
    <w:pPr>
      <w:numPr>
        <w:numId w:val="3"/>
      </w:numPr>
      <w:tabs>
        <w:tab w:val="left" w:pos="284"/>
      </w:tabs>
      <w:spacing w:before="120"/>
    </w:pPr>
    <w:rPr>
      <w:rFonts w:ascii="Verdana" w:hAnsi="Verdana"/>
      <w:szCs w:val="20"/>
    </w:rPr>
  </w:style>
  <w:style w:type="paragraph" w:customStyle="1" w:styleId="Tabell-Aufzhlung">
    <w:name w:val="Tabell - Aufzählung"/>
    <w:basedOn w:val="Textkrper"/>
    <w:autoRedefine/>
    <w:pPr>
      <w:tabs>
        <w:tab w:val="left" w:pos="284"/>
      </w:tabs>
      <w:spacing w:after="0"/>
    </w:pPr>
    <w:rPr>
      <w:rFonts w:ascii="Verdana" w:hAnsi="Verdana"/>
      <w:szCs w:val="20"/>
    </w:rPr>
  </w:style>
  <w:style w:type="paragraph" w:styleId="Textkrper">
    <w:name w:val="Body Text"/>
    <w:basedOn w:val="Standard"/>
    <w:pPr>
      <w:spacing w:after="120"/>
    </w:pPr>
  </w:style>
  <w:style w:type="paragraph" w:customStyle="1" w:styleId="Tabelle-Aufzhlung">
    <w:name w:val="Tabelle - Aufzählung"/>
    <w:basedOn w:val="Textkrper"/>
    <w:autoRedefine/>
    <w:pPr>
      <w:numPr>
        <w:numId w:val="33"/>
      </w:numPr>
      <w:tabs>
        <w:tab w:val="left" w:pos="284"/>
      </w:tabs>
    </w:pPr>
    <w:rPr>
      <w:rFonts w:ascii="Verdana" w:hAnsi="Verdana"/>
      <w:bCs/>
      <w:szCs w:val="20"/>
    </w:rPr>
  </w:style>
  <w:style w:type="paragraph" w:customStyle="1" w:styleId="Tabelle-leereZeile">
    <w:name w:val="Tabelle - leere Zeile"/>
    <w:basedOn w:val="Standard"/>
    <w:autoRedefine/>
    <w:rPr>
      <w:rFonts w:ascii="Verdana" w:hAnsi="Verdana"/>
      <w:sz w:val="16"/>
      <w:szCs w:val="20"/>
    </w:rPr>
  </w:style>
  <w:style w:type="paragraph" w:customStyle="1" w:styleId="Tabelle-Beruf">
    <w:name w:val="Tabelle - Beruf"/>
    <w:next w:val="Tabelle-Text"/>
    <w:autoRedefine/>
    <w:pPr>
      <w:spacing w:before="120" w:after="120"/>
    </w:pPr>
    <w:rPr>
      <w:rFonts w:ascii="Verdana" w:hAnsi="Verdana"/>
      <w:b/>
      <w:spacing w:val="-10"/>
      <w:sz w:val="24"/>
    </w:rPr>
  </w:style>
  <w:style w:type="paragraph" w:customStyle="1" w:styleId="Tabelle-Zeitraum">
    <w:name w:val="Tabelle - Zeitraum"/>
    <w:basedOn w:val="Standard"/>
    <w:next w:val="Tabelle-Beruf"/>
    <w:autoRedefine/>
    <w:pPr>
      <w:tabs>
        <w:tab w:val="left" w:pos="2990"/>
      </w:tabs>
    </w:pPr>
    <w:rPr>
      <w:rFonts w:ascii="Verdana" w:hAnsi="Verdana"/>
      <w:szCs w:val="20"/>
    </w:rPr>
  </w:style>
  <w:style w:type="paragraph" w:customStyle="1" w:styleId="Tabelle-Text">
    <w:name w:val="Tabelle - Text"/>
    <w:basedOn w:val="Tabelle-Beruf"/>
    <w:autoRedefine/>
    <w:pPr>
      <w:spacing w:before="0"/>
    </w:pPr>
    <w:rPr>
      <w:b w:val="0"/>
    </w:rPr>
  </w:style>
  <w:style w:type="paragraph" w:customStyle="1" w:styleId="Tabelle-Aufzhlungfett">
    <w:name w:val="Tabelle - Aufzählung fett"/>
    <w:basedOn w:val="Tabelle-Aufzhlung"/>
    <w:autoRedefine/>
    <w:pPr>
      <w:numPr>
        <w:numId w:val="29"/>
      </w:numPr>
    </w:pPr>
    <w:rPr>
      <w:b/>
    </w:rPr>
  </w:style>
  <w:style w:type="character" w:styleId="Hyperlink">
    <w:name w:val="Hyperlink"/>
    <w:rPr>
      <w:rFonts w:ascii="Verdana" w:hAnsi="Verdana"/>
      <w:color w:val="auto"/>
      <w:sz w:val="24"/>
      <w:u w:val="none"/>
    </w:rPr>
  </w:style>
  <w:style w:type="character" w:styleId="BesuchterLink">
    <w:name w:val="FollowedHyperlink"/>
    <w:rPr>
      <w:rFonts w:ascii="Verdana" w:hAnsi="Verdana"/>
      <w:color w:val="auto"/>
      <w:sz w:val="24"/>
      <w:u w:val="none"/>
    </w:rPr>
  </w:style>
  <w:style w:type="table" w:styleId="Tabellenraster">
    <w:name w:val="Table Grid"/>
    <w:basedOn w:val="NormaleTabelle"/>
    <w:rsid w:val="006D4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6D420A"/>
  </w:style>
  <w:style w:type="paragraph" w:customStyle="1" w:styleId="Schule">
    <w:name w:val="Schule"/>
    <w:basedOn w:val="Standard"/>
    <w:rsid w:val="00B71FDA"/>
    <w:rPr>
      <w:rFonts w:ascii="Verdana" w:hAnsi="Verdana"/>
    </w:rPr>
  </w:style>
  <w:style w:type="paragraph" w:customStyle="1" w:styleId="SchuleAufzhlung">
    <w:name w:val="Schule Aufzählung"/>
    <w:basedOn w:val="Standard"/>
    <w:autoRedefine/>
    <w:rsid w:val="00D33919"/>
    <w:pPr>
      <w:spacing w:after="120"/>
      <w:jc w:val="both"/>
    </w:pPr>
    <w:rPr>
      <w:rFonts w:ascii="Verdana" w:hAnsi="Verdana"/>
    </w:rPr>
  </w:style>
  <w:style w:type="paragraph" w:customStyle="1" w:styleId="SchuleAufgabenaufzhlung">
    <w:name w:val="Schule Aufgabenaufzählung"/>
    <w:basedOn w:val="Schule"/>
    <w:rsid w:val="00D33919"/>
    <w:pPr>
      <w:numPr>
        <w:numId w:val="42"/>
      </w:numPr>
      <w:spacing w:after="120"/>
      <w:jc w:val="both"/>
    </w:pPr>
  </w:style>
  <w:style w:type="paragraph" w:customStyle="1" w:styleId="SchuleInhaltsaufzhlung">
    <w:name w:val="Schule Inhaltsaufzählung"/>
    <w:basedOn w:val="Standard"/>
    <w:rsid w:val="00D33919"/>
    <w:pPr>
      <w:numPr>
        <w:numId w:val="43"/>
      </w:numPr>
      <w:spacing w:after="120"/>
      <w:jc w:val="both"/>
    </w:pPr>
    <w:rPr>
      <w:rFonts w:ascii="Verdana" w:hAnsi="Verdana"/>
    </w:rPr>
  </w:style>
  <w:style w:type="paragraph" w:styleId="Sprechblasentext">
    <w:name w:val="Balloon Text"/>
    <w:basedOn w:val="Standard"/>
    <w:semiHidden/>
    <w:rsid w:val="00D61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n\Office\Word\Arbeitsblat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D:\Vorlagen\Office\Word\Arbeitsblatt.dot</Template>
  <TotalTime>0</TotalTime>
  <Pages>1</Pages>
  <Words>168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Snowboarder</vt:lpstr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Snowboarder</dc:title>
  <dc:creator>Familie</dc:creator>
  <cp:lastModifiedBy>Jörn Kunnert</cp:lastModifiedBy>
  <cp:revision>3</cp:revision>
  <cp:lastPrinted>2008-06-02T10:14:00Z</cp:lastPrinted>
  <dcterms:created xsi:type="dcterms:W3CDTF">2016-04-20T15:38:00Z</dcterms:created>
  <dcterms:modified xsi:type="dcterms:W3CDTF">2022-08-30T09:38:00Z</dcterms:modified>
</cp:coreProperties>
</file>